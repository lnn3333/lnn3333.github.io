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0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822"/>
        <w:gridCol w:w="6833"/>
      </w:tblGrid>
      <w:tr w:rsidR="00DF35F4" w14:paraId="2A9BF4A1" w14:textId="77777777" w:rsidTr="00CD2F87">
        <w:trPr>
          <w:trHeight w:val="2977"/>
        </w:trPr>
        <w:tc>
          <w:tcPr>
            <w:tcW w:w="3402" w:type="dxa"/>
          </w:tcPr>
          <w:p w14:paraId="7F64DEE5" w14:textId="77777777" w:rsidR="00DF35F4" w:rsidRDefault="00DF35F4" w:rsidP="00DF35F4">
            <w:pPr>
              <w:tabs>
                <w:tab w:val="left" w:pos="990"/>
              </w:tabs>
              <w:jc w:val="center"/>
            </w:pPr>
          </w:p>
        </w:tc>
        <w:tc>
          <w:tcPr>
            <w:tcW w:w="822" w:type="dxa"/>
          </w:tcPr>
          <w:p w14:paraId="5BC7F2F9" w14:textId="77777777" w:rsidR="00DF35F4" w:rsidRPr="00DF35F4" w:rsidRDefault="00DF35F4" w:rsidP="00DF35F4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833" w:type="dxa"/>
            <w:vAlign w:val="center"/>
          </w:tcPr>
          <w:p w14:paraId="65A5E99E" w14:textId="77777777" w:rsidR="00CD2F87" w:rsidRDefault="00CD2F87" w:rsidP="00DF35F4">
            <w:pPr>
              <w:pStyle w:val="Title"/>
              <w:jc w:val="center"/>
              <w:rPr>
                <w:sz w:val="48"/>
                <w:szCs w:val="48"/>
              </w:rPr>
            </w:pPr>
          </w:p>
          <w:p w14:paraId="5D44F0B3" w14:textId="77777777" w:rsidR="00CD2F87" w:rsidRDefault="00CD2F87" w:rsidP="00CD2F87"/>
          <w:p w14:paraId="0DF9DC12" w14:textId="77777777" w:rsidR="00CD2F87" w:rsidRPr="00CD2F87" w:rsidRDefault="00CD2F87" w:rsidP="00CD2F87"/>
          <w:p w14:paraId="1D3E4EAE" w14:textId="7A5D3ACE" w:rsidR="00CD2F87" w:rsidRDefault="00DF35F4" w:rsidP="00DF35F4">
            <w:pPr>
              <w:pStyle w:val="Title"/>
              <w:jc w:val="center"/>
              <w:rPr>
                <w:sz w:val="48"/>
                <w:szCs w:val="48"/>
              </w:rPr>
            </w:pPr>
            <w:r w:rsidRPr="00DF35F4">
              <w:rPr>
                <w:sz w:val="48"/>
                <w:szCs w:val="48"/>
              </w:rPr>
              <w:t>Khanh Linh</w:t>
            </w:r>
          </w:p>
          <w:p w14:paraId="20C116FF" w14:textId="0DFF7BD5" w:rsidR="00DF35F4" w:rsidRPr="00DF35F4" w:rsidRDefault="00DF35F4" w:rsidP="00DF35F4">
            <w:pPr>
              <w:pStyle w:val="Title"/>
              <w:jc w:val="center"/>
              <w:rPr>
                <w:sz w:val="48"/>
                <w:szCs w:val="48"/>
              </w:rPr>
            </w:pPr>
            <w:r w:rsidRPr="00DF35F4">
              <w:rPr>
                <w:sz w:val="48"/>
                <w:szCs w:val="48"/>
              </w:rPr>
              <w:t xml:space="preserve"> Nguye</w:t>
            </w:r>
            <w:r>
              <w:rPr>
                <w:sz w:val="48"/>
                <w:szCs w:val="48"/>
              </w:rPr>
              <w:t>N</w:t>
            </w:r>
          </w:p>
        </w:tc>
      </w:tr>
      <w:tr w:rsidR="00DF35F4" w14:paraId="10C63890" w14:textId="77777777" w:rsidTr="00CD2F87">
        <w:trPr>
          <w:trHeight w:val="10214"/>
        </w:trPr>
        <w:tc>
          <w:tcPr>
            <w:tcW w:w="3402" w:type="dxa"/>
          </w:tcPr>
          <w:sdt>
            <w:sdtPr>
              <w:id w:val="-1954003311"/>
              <w:placeholder>
                <w:docPart w:val="BCD276DB3F4649159D6E7F04EE789F4A"/>
              </w:placeholder>
              <w:temporary/>
              <w:showingPlcHdr/>
              <w15:appearance w15:val="hidden"/>
            </w:sdtPr>
            <w:sdtEndPr/>
            <w:sdtContent>
              <w:p w14:paraId="7F3E9CDE" w14:textId="77777777" w:rsidR="00DF35F4" w:rsidRPr="00CB0055" w:rsidRDefault="00DF35F4" w:rsidP="00DF35F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318D6DF7E9A443A8AE4A120F01CB1D4"/>
              </w:placeholder>
              <w:temporary/>
              <w:showingPlcHdr/>
              <w15:appearance w15:val="hidden"/>
            </w:sdtPr>
            <w:sdtEndPr/>
            <w:sdtContent>
              <w:p w14:paraId="2014F8F2" w14:textId="77777777" w:rsidR="00DF35F4" w:rsidRDefault="00DF35F4" w:rsidP="00DF35F4">
                <w:r w:rsidRPr="004D3011">
                  <w:t>PHONE:</w:t>
                </w:r>
              </w:p>
            </w:sdtContent>
          </w:sdt>
          <w:p w14:paraId="5F9F1EF9" w14:textId="77777777" w:rsidR="00DF35F4" w:rsidRDefault="00DF35F4" w:rsidP="00DF35F4">
            <w:r>
              <w:t>236-591-2500</w:t>
            </w:r>
          </w:p>
          <w:p w14:paraId="76742619" w14:textId="77777777" w:rsidR="00DF35F4" w:rsidRDefault="00DF35F4" w:rsidP="00DF35F4"/>
          <w:sdt>
            <w:sdtPr>
              <w:id w:val="-240260293"/>
              <w:placeholder>
                <w:docPart w:val="A8D62D0E57D94EA7AA8F2B67DD956A7A"/>
              </w:placeholder>
              <w:temporary/>
              <w:showingPlcHdr/>
              <w15:appearance w15:val="hidden"/>
            </w:sdtPr>
            <w:sdtEndPr/>
            <w:sdtContent>
              <w:p w14:paraId="60E67FA5" w14:textId="77777777" w:rsidR="00DF35F4" w:rsidRDefault="00DF35F4" w:rsidP="00DF35F4">
                <w:r w:rsidRPr="004D3011">
                  <w:t>EMAIL:</w:t>
                </w:r>
              </w:p>
            </w:sdtContent>
          </w:sdt>
          <w:p w14:paraId="05BBD2CF" w14:textId="75E86497" w:rsidR="00DF35F4" w:rsidRDefault="00646DD4" w:rsidP="00DF35F4">
            <w:hyperlink r:id="rId6" w:history="1">
              <w:r w:rsidR="00CD2F87" w:rsidRPr="00230DCE">
                <w:rPr>
                  <w:rStyle w:val="Hyperlink"/>
                </w:rPr>
                <w:t>nguyenlinh3122003@gmail.com</w:t>
              </w:r>
            </w:hyperlink>
          </w:p>
          <w:p w14:paraId="183629B8" w14:textId="77777777" w:rsidR="00CD2F87" w:rsidRDefault="00CD2F87" w:rsidP="00DF35F4"/>
          <w:p w14:paraId="472F62FB" w14:textId="3A42A7C9" w:rsidR="00CD2F87" w:rsidRDefault="00CD2F87" w:rsidP="00DF35F4">
            <w:r>
              <w:t>ADDRESS:</w:t>
            </w:r>
          </w:p>
          <w:p w14:paraId="5972EC6B" w14:textId="77777777" w:rsidR="00CD2F87" w:rsidRPr="00CD2F87" w:rsidRDefault="00CD2F87" w:rsidP="00CD2F87">
            <w:pPr>
              <w:spacing w:line="168" w:lineRule="auto"/>
              <w:rPr>
                <w:rStyle w:val="Hyperlink"/>
                <w:u w:val="none"/>
              </w:rPr>
            </w:pPr>
          </w:p>
          <w:p w14:paraId="6CD056A6" w14:textId="77777777" w:rsidR="000E0A11" w:rsidRPr="000E0A11" w:rsidRDefault="000E0A11" w:rsidP="000E0A11">
            <w:pPr>
              <w:rPr>
                <w:color w:val="B85A22" w:themeColor="accent2" w:themeShade="BF"/>
                <w:lang w:val="en-CA"/>
              </w:rPr>
            </w:pPr>
            <w:r w:rsidRPr="000E0A11">
              <w:rPr>
                <w:color w:val="B85A22" w:themeColor="accent2" w:themeShade="BF"/>
                <w:lang w:val="en-CA"/>
              </w:rPr>
              <w:t>Main office:</w:t>
            </w:r>
          </w:p>
          <w:p w14:paraId="0F990975" w14:textId="77777777" w:rsidR="000E0A11" w:rsidRPr="000E0A11" w:rsidRDefault="000E0A11" w:rsidP="000E0A11">
            <w:pPr>
              <w:rPr>
                <w:color w:val="B85A22" w:themeColor="accent2" w:themeShade="BF"/>
                <w:lang w:val="en-CA"/>
              </w:rPr>
            </w:pPr>
            <w:r w:rsidRPr="000E0A11">
              <w:rPr>
                <w:color w:val="B85A22" w:themeColor="accent2" w:themeShade="BF"/>
                <w:lang w:val="en-CA"/>
              </w:rPr>
              <w:t>SBH-7034-a</w:t>
            </w:r>
          </w:p>
          <w:p w14:paraId="7D0C7763" w14:textId="77777777" w:rsidR="000E0A11" w:rsidRPr="000E0A11" w:rsidRDefault="000E0A11" w:rsidP="000E0A11">
            <w:pPr>
              <w:rPr>
                <w:color w:val="B85A22" w:themeColor="accent2" w:themeShade="BF"/>
                <w:lang w:val="en-CA"/>
              </w:rPr>
            </w:pPr>
            <w:r w:rsidRPr="000E0A11">
              <w:rPr>
                <w:color w:val="B85A22" w:themeColor="accent2" w:themeShade="BF"/>
                <w:lang w:val="en-CA"/>
              </w:rPr>
              <w:t>Residence Administration Building</w:t>
            </w:r>
          </w:p>
          <w:p w14:paraId="624CFF68" w14:textId="77777777" w:rsidR="000E0A11" w:rsidRPr="000E0A11" w:rsidRDefault="000E0A11" w:rsidP="000E0A11">
            <w:pPr>
              <w:rPr>
                <w:color w:val="B85A22" w:themeColor="accent2" w:themeShade="BF"/>
                <w:lang w:val="en-CA"/>
              </w:rPr>
            </w:pPr>
            <w:r w:rsidRPr="000E0A11">
              <w:rPr>
                <w:color w:val="B85A22" w:themeColor="accent2" w:themeShade="BF"/>
                <w:lang w:val="en-CA"/>
              </w:rPr>
              <w:t>2010 Courtyard Residence</w:t>
            </w:r>
          </w:p>
          <w:p w14:paraId="37CC668F" w14:textId="77777777" w:rsidR="005C1EE5" w:rsidRDefault="005C1EE5" w:rsidP="00CD2F87">
            <w:pPr>
              <w:spacing w:line="168" w:lineRule="auto"/>
              <w:rPr>
                <w:color w:val="B85A22" w:themeColor="accent2" w:themeShade="BF"/>
              </w:rPr>
            </w:pPr>
          </w:p>
          <w:p w14:paraId="28E4B890" w14:textId="45035FBB" w:rsidR="00CD2F87" w:rsidRPr="00CD2F87" w:rsidRDefault="00CD2F87" w:rsidP="00CD2F87">
            <w:pPr>
              <w:spacing w:line="168" w:lineRule="auto"/>
              <w:rPr>
                <w:rStyle w:val="Hyperlink"/>
                <w:u w:val="none"/>
              </w:rPr>
            </w:pPr>
            <w:r w:rsidRPr="00CD2F87">
              <w:rPr>
                <w:rStyle w:val="Hyperlink"/>
                <w:u w:val="none"/>
              </w:rPr>
              <w:t>8888 University Drive SFU</w:t>
            </w:r>
          </w:p>
          <w:p w14:paraId="6989482C" w14:textId="77777777" w:rsidR="00CD2F87" w:rsidRPr="00CD2F87" w:rsidRDefault="00CD2F87" w:rsidP="00CD2F87">
            <w:pPr>
              <w:spacing w:line="168" w:lineRule="auto"/>
              <w:rPr>
                <w:rStyle w:val="Hyperlink"/>
                <w:u w:val="none"/>
              </w:rPr>
            </w:pPr>
          </w:p>
          <w:p w14:paraId="68C98E9E" w14:textId="52A2B459" w:rsidR="00CD2F87" w:rsidRPr="00CD2F87" w:rsidRDefault="00CD2F87" w:rsidP="00CD2F87">
            <w:pPr>
              <w:spacing w:line="168" w:lineRule="auto"/>
              <w:rPr>
                <w:rStyle w:val="Hyperlink"/>
                <w:u w:val="none"/>
              </w:rPr>
            </w:pPr>
            <w:r w:rsidRPr="00CD2F87">
              <w:rPr>
                <w:rStyle w:val="Hyperlink"/>
                <w:u w:val="none"/>
              </w:rPr>
              <w:t>Burnaby BC, V5A 1S6</w:t>
            </w:r>
          </w:p>
          <w:p w14:paraId="1192F7F7" w14:textId="77777777" w:rsidR="00DF35F4" w:rsidRPr="00CB0055" w:rsidRDefault="00DF35F4" w:rsidP="00DF35F4">
            <w:pPr>
              <w:pStyle w:val="Heading3"/>
            </w:pPr>
          </w:p>
          <w:p w14:paraId="4E3F6B03" w14:textId="77777777" w:rsidR="00DF35F4" w:rsidRPr="004D3011" w:rsidRDefault="00DF35F4" w:rsidP="00DF35F4"/>
        </w:tc>
        <w:tc>
          <w:tcPr>
            <w:tcW w:w="822" w:type="dxa"/>
          </w:tcPr>
          <w:p w14:paraId="71F93957" w14:textId="77777777" w:rsidR="00DF35F4" w:rsidRDefault="00DF35F4" w:rsidP="00DF35F4">
            <w:pPr>
              <w:tabs>
                <w:tab w:val="left" w:pos="990"/>
              </w:tabs>
            </w:pPr>
          </w:p>
        </w:tc>
        <w:tc>
          <w:tcPr>
            <w:tcW w:w="6833" w:type="dxa"/>
          </w:tcPr>
          <w:sdt>
            <w:sdtPr>
              <w:id w:val="1049110328"/>
              <w:placeholder>
                <w:docPart w:val="A580FB569E17487C9AF22AAA6FD18B7F"/>
              </w:placeholder>
              <w:temporary/>
              <w:showingPlcHdr/>
              <w15:appearance w15:val="hidden"/>
            </w:sdtPr>
            <w:sdtEndPr/>
            <w:sdtContent>
              <w:p w14:paraId="0119A3FD" w14:textId="77777777" w:rsidR="00DF35F4" w:rsidRDefault="00DF35F4" w:rsidP="00DF35F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FB4CB3E" w14:textId="77777777" w:rsidR="00DF35F4" w:rsidRPr="00CD2F87" w:rsidRDefault="00DF35F4" w:rsidP="00DF35F4">
            <w:pPr>
              <w:pStyle w:val="Heading4"/>
              <w:rPr>
                <w:sz w:val="22"/>
              </w:rPr>
            </w:pPr>
            <w:r w:rsidRPr="00CD2F87">
              <w:rPr>
                <w:sz w:val="22"/>
              </w:rPr>
              <w:t>Simon Fraser University</w:t>
            </w:r>
          </w:p>
          <w:p w14:paraId="2921B74B" w14:textId="24C75733" w:rsidR="00CD2F87" w:rsidRPr="00CD2F87" w:rsidRDefault="00CD2F87" w:rsidP="00CD2F87">
            <w:pPr>
              <w:rPr>
                <w:sz w:val="22"/>
              </w:rPr>
            </w:pPr>
            <w:r w:rsidRPr="00CD2F87">
              <w:rPr>
                <w:sz w:val="22"/>
              </w:rPr>
              <w:t>Bachelor’s Degree</w:t>
            </w:r>
          </w:p>
          <w:p w14:paraId="65E5FB6A" w14:textId="77777777" w:rsidR="00DF35F4" w:rsidRPr="00CD2F87" w:rsidRDefault="00DF35F4" w:rsidP="00DF35F4">
            <w:pPr>
              <w:pStyle w:val="Date"/>
              <w:rPr>
                <w:sz w:val="22"/>
              </w:rPr>
            </w:pPr>
            <w:r w:rsidRPr="00CD2F87">
              <w:rPr>
                <w:sz w:val="22"/>
              </w:rPr>
              <w:t>Sept 2021 - Present</w:t>
            </w:r>
          </w:p>
          <w:p w14:paraId="42EAFA68" w14:textId="77777777" w:rsidR="00DF35F4" w:rsidRPr="00CD2F87" w:rsidRDefault="00DF35F4" w:rsidP="00DF35F4">
            <w:pPr>
              <w:pStyle w:val="Heading4"/>
              <w:rPr>
                <w:sz w:val="22"/>
              </w:rPr>
            </w:pPr>
            <w:r w:rsidRPr="00CD2F87">
              <w:rPr>
                <w:sz w:val="22"/>
              </w:rPr>
              <w:t>Johnston Heights Secondary School</w:t>
            </w:r>
          </w:p>
          <w:p w14:paraId="313117C8" w14:textId="6FF58AB9" w:rsidR="00CD2F87" w:rsidRPr="004D5DD5" w:rsidRDefault="00DF35F4" w:rsidP="004D5DD5">
            <w:pPr>
              <w:pStyle w:val="Date"/>
              <w:rPr>
                <w:sz w:val="22"/>
              </w:rPr>
            </w:pPr>
            <w:r w:rsidRPr="00CD2F87">
              <w:rPr>
                <w:sz w:val="22"/>
              </w:rPr>
              <w:t>Sept 2018 – July 2021</w:t>
            </w:r>
          </w:p>
          <w:sdt>
            <w:sdtPr>
              <w:id w:val="1001553383"/>
              <w:placeholder>
                <w:docPart w:val="F84BB7CCCCC24E17BC75355F90D5D958"/>
              </w:placeholder>
              <w:temporary/>
              <w:showingPlcHdr/>
              <w15:appearance w15:val="hidden"/>
            </w:sdtPr>
            <w:sdtEndPr/>
            <w:sdtContent>
              <w:p w14:paraId="39B82EC7" w14:textId="77777777" w:rsidR="00DF35F4" w:rsidRDefault="00DF35F4" w:rsidP="00DF35F4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9E75518" w14:textId="77777777" w:rsidR="00DF35F4" w:rsidRPr="00DF35F4" w:rsidRDefault="00DF35F4" w:rsidP="00DF35F4">
            <w:pPr>
              <w:pStyle w:val="Heading4"/>
              <w:ind w:right="-1042"/>
              <w:rPr>
                <w:bCs/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Starbucks [Barista]</w:t>
            </w:r>
          </w:p>
          <w:p w14:paraId="2145D053" w14:textId="1AD8A7B8" w:rsidR="00DF35F4" w:rsidRPr="00DF35F4" w:rsidRDefault="00DF35F4" w:rsidP="00DF35F4">
            <w:pPr>
              <w:pStyle w:val="Date"/>
              <w:ind w:right="-1042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July 2022–Present</w:t>
            </w:r>
          </w:p>
          <w:p w14:paraId="3D75BA98" w14:textId="77777777" w:rsidR="00DF35F4" w:rsidRPr="00DF35F4" w:rsidRDefault="00DF35F4" w:rsidP="00CD2F87">
            <w:pPr>
              <w:ind w:right="-123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Prepared drinks and food according to the request of the customers</w:t>
            </w:r>
          </w:p>
          <w:p w14:paraId="688432FB" w14:textId="77777777" w:rsidR="00DF35F4" w:rsidRPr="00DF35F4" w:rsidRDefault="00DF35F4" w:rsidP="00DF35F4">
            <w:pPr>
              <w:ind w:right="-1042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Restocked the goods for the store.</w:t>
            </w:r>
          </w:p>
          <w:p w14:paraId="32A4B840" w14:textId="77777777" w:rsidR="00DF35F4" w:rsidRPr="00DF35F4" w:rsidRDefault="00DF35F4" w:rsidP="00DF35F4">
            <w:pPr>
              <w:ind w:right="-1042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Maintained the quality of brew coffee.</w:t>
            </w:r>
          </w:p>
          <w:p w14:paraId="743D4CC2" w14:textId="77777777" w:rsidR="00DF35F4" w:rsidRPr="00DF35F4" w:rsidRDefault="00DF35F4" w:rsidP="00DF35F4">
            <w:pPr>
              <w:ind w:right="-1042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Provide good customer service.</w:t>
            </w:r>
          </w:p>
          <w:p w14:paraId="6EB6A2B0" w14:textId="77777777" w:rsidR="00DF35F4" w:rsidRDefault="00DF35F4" w:rsidP="00CD2F87">
            <w:pPr>
              <w:ind w:right="727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>Cleaned and sanitized work areas, utensils, and equipment.</w:t>
            </w:r>
          </w:p>
          <w:p w14:paraId="4DBF30FC" w14:textId="77777777" w:rsidR="00CD2F87" w:rsidRPr="00DF35F4" w:rsidRDefault="00CD2F87" w:rsidP="00CD2F87">
            <w:pPr>
              <w:ind w:right="727"/>
              <w:rPr>
                <w:sz w:val="20"/>
                <w:szCs w:val="20"/>
              </w:rPr>
            </w:pPr>
          </w:p>
          <w:p w14:paraId="7D64B09E" w14:textId="1B06DA0B" w:rsidR="00DF35F4" w:rsidRDefault="00DF35F4" w:rsidP="000748E6">
            <w:pPr>
              <w:pStyle w:val="Heading4"/>
              <w:ind w:right="-1042"/>
              <w:rPr>
                <w:sz w:val="20"/>
                <w:szCs w:val="20"/>
              </w:rPr>
            </w:pPr>
            <w:r w:rsidRPr="00DF35F4">
              <w:rPr>
                <w:sz w:val="20"/>
                <w:szCs w:val="20"/>
              </w:rPr>
              <w:t xml:space="preserve"> </w:t>
            </w:r>
          </w:p>
          <w:p w14:paraId="0483FC2C" w14:textId="77777777" w:rsidR="00CD2F87" w:rsidRPr="00DF35F4" w:rsidRDefault="00CD2F87" w:rsidP="00CD2F87">
            <w:pPr>
              <w:ind w:left="-371" w:right="-1042" w:firstLine="371"/>
              <w:rPr>
                <w:sz w:val="20"/>
                <w:szCs w:val="20"/>
              </w:rPr>
            </w:pPr>
          </w:p>
          <w:p w14:paraId="015CC273" w14:textId="77777777" w:rsidR="00CD2F87" w:rsidRPr="00DF35F4" w:rsidRDefault="00CD2F87" w:rsidP="00DF35F4">
            <w:pPr>
              <w:ind w:right="-1042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669594239"/>
              <w:placeholder>
                <w:docPart w:val="B6CA1C7E53964465B50A1E955B6A3453"/>
              </w:placeholder>
              <w:temporary/>
              <w:showingPlcHdr/>
              <w15:appearance w15:val="hidden"/>
            </w:sdtPr>
            <w:sdtEndPr/>
            <w:sdtContent>
              <w:p w14:paraId="43C5808F" w14:textId="77777777" w:rsidR="00DF35F4" w:rsidRPr="00CD2F87" w:rsidRDefault="00DF35F4" w:rsidP="00DF35F4">
                <w:pPr>
                  <w:pStyle w:val="Heading2"/>
                  <w:rPr>
                    <w:sz w:val="20"/>
                    <w:szCs w:val="20"/>
                  </w:rPr>
                </w:pPr>
                <w:r w:rsidRPr="00CD2F87">
                  <w:rPr>
                    <w:rStyle w:val="Heading2Char"/>
                    <w:b/>
                    <w:bCs/>
                    <w:caps/>
                    <w:sz w:val="20"/>
                    <w:szCs w:val="20"/>
                  </w:rPr>
                  <w:t>SKILLS</w:t>
                </w:r>
              </w:p>
            </w:sdtContent>
          </w:sdt>
          <w:p w14:paraId="0EC20B31" w14:textId="77777777" w:rsidR="00DF35F4" w:rsidRPr="00CD2F87" w:rsidRDefault="00CD2F87" w:rsidP="00CD2F87">
            <w:pPr>
              <w:rPr>
                <w:sz w:val="20"/>
                <w:szCs w:val="20"/>
              </w:rPr>
            </w:pPr>
            <w:r w:rsidRPr="00CD2F87">
              <w:rPr>
                <w:sz w:val="20"/>
                <w:szCs w:val="20"/>
              </w:rPr>
              <w:t>Organizing</w:t>
            </w:r>
          </w:p>
          <w:p w14:paraId="7242AEA9" w14:textId="77777777" w:rsidR="00CD2F87" w:rsidRPr="00CD2F87" w:rsidRDefault="00CD2F87" w:rsidP="00CD2F87">
            <w:pPr>
              <w:rPr>
                <w:sz w:val="20"/>
                <w:szCs w:val="20"/>
              </w:rPr>
            </w:pPr>
            <w:r w:rsidRPr="00CD2F87">
              <w:rPr>
                <w:sz w:val="20"/>
                <w:szCs w:val="20"/>
              </w:rPr>
              <w:t>Hard-working</w:t>
            </w:r>
          </w:p>
          <w:p w14:paraId="1F45F399" w14:textId="77777777" w:rsidR="00CD2F87" w:rsidRPr="00CD2F87" w:rsidRDefault="00CD2F87" w:rsidP="00CD2F87">
            <w:pPr>
              <w:rPr>
                <w:sz w:val="20"/>
                <w:szCs w:val="20"/>
              </w:rPr>
            </w:pPr>
            <w:r w:rsidRPr="00CD2F87">
              <w:rPr>
                <w:sz w:val="20"/>
                <w:szCs w:val="20"/>
              </w:rPr>
              <w:t>Problem solving</w:t>
            </w:r>
          </w:p>
          <w:p w14:paraId="4C63BEF9" w14:textId="383930D0" w:rsidR="00CD2F87" w:rsidRPr="00CD2F87" w:rsidRDefault="00CD2F87" w:rsidP="00CD2F87">
            <w:pPr>
              <w:rPr>
                <w:sz w:val="20"/>
                <w:szCs w:val="20"/>
              </w:rPr>
            </w:pPr>
            <w:r w:rsidRPr="00CD2F87">
              <w:rPr>
                <w:sz w:val="20"/>
                <w:szCs w:val="20"/>
              </w:rPr>
              <w:t>Flexible</w:t>
            </w:r>
          </w:p>
          <w:p w14:paraId="67B71C7A" w14:textId="7BB34B60" w:rsidR="00CD2F87" w:rsidRDefault="00C4688A" w:rsidP="00CD2F87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Team-work</w:t>
            </w:r>
            <w:proofErr w:type="gramEnd"/>
          </w:p>
          <w:p w14:paraId="1FB86261" w14:textId="77777777" w:rsidR="004D5DD5" w:rsidRDefault="004D5DD5" w:rsidP="00CD2F87">
            <w:pPr>
              <w:rPr>
                <w:sz w:val="20"/>
                <w:szCs w:val="20"/>
              </w:rPr>
            </w:pPr>
          </w:p>
          <w:p w14:paraId="7FE6BB38" w14:textId="468CF36A" w:rsidR="000748E6" w:rsidRPr="00CD2F87" w:rsidRDefault="000748E6" w:rsidP="00CD2F87">
            <w:pPr>
              <w:rPr>
                <w:sz w:val="20"/>
                <w:szCs w:val="20"/>
              </w:rPr>
            </w:pPr>
          </w:p>
          <w:p w14:paraId="40F22A1A" w14:textId="4EA08385" w:rsidR="00CD2F87" w:rsidRDefault="00CD2F87" w:rsidP="00CD2F87"/>
          <w:p w14:paraId="0AE1BAC1" w14:textId="2A8CC6F5" w:rsidR="00CD2F87" w:rsidRPr="004D3011" w:rsidRDefault="00CD2F87" w:rsidP="00CD2F87"/>
        </w:tc>
      </w:tr>
    </w:tbl>
    <w:p w14:paraId="34834DEC" w14:textId="07444D67" w:rsidR="000E0A11" w:rsidRDefault="000E0A11" w:rsidP="000C45FF">
      <w:pPr>
        <w:tabs>
          <w:tab w:val="left" w:pos="990"/>
        </w:tabs>
      </w:pPr>
    </w:p>
    <w:sectPr w:rsidR="000E0A11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FE3A" w14:textId="77777777" w:rsidR="00DF35F4" w:rsidRDefault="00DF35F4" w:rsidP="000C45FF">
      <w:r>
        <w:separator/>
      </w:r>
    </w:p>
  </w:endnote>
  <w:endnote w:type="continuationSeparator" w:id="0">
    <w:p w14:paraId="0CF0BF46" w14:textId="77777777" w:rsidR="00DF35F4" w:rsidRDefault="00DF35F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7533" w14:textId="77777777" w:rsidR="00DF35F4" w:rsidRDefault="00DF35F4" w:rsidP="000C45FF">
      <w:r>
        <w:separator/>
      </w:r>
    </w:p>
  </w:footnote>
  <w:footnote w:type="continuationSeparator" w:id="0">
    <w:p w14:paraId="66747A27" w14:textId="77777777" w:rsidR="00DF35F4" w:rsidRDefault="00DF35F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E84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9C0225" wp14:editId="790B13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F4"/>
    <w:rsid w:val="00036450"/>
    <w:rsid w:val="000748E6"/>
    <w:rsid w:val="00094499"/>
    <w:rsid w:val="000C45FF"/>
    <w:rsid w:val="000E0A11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D5DD5"/>
    <w:rsid w:val="005262AC"/>
    <w:rsid w:val="005C1EE5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4688A"/>
    <w:rsid w:val="00C506CF"/>
    <w:rsid w:val="00C72BED"/>
    <w:rsid w:val="00C9578B"/>
    <w:rsid w:val="00CB0055"/>
    <w:rsid w:val="00CD2F87"/>
    <w:rsid w:val="00D2522B"/>
    <w:rsid w:val="00D422DE"/>
    <w:rsid w:val="00D5459D"/>
    <w:rsid w:val="00DA1F4D"/>
    <w:rsid w:val="00DD172A"/>
    <w:rsid w:val="00DF35F4"/>
    <w:rsid w:val="00E25A26"/>
    <w:rsid w:val="00E4381A"/>
    <w:rsid w:val="00E55D74"/>
    <w:rsid w:val="00E75E5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AFB3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guyenlinh3122003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D276DB3F4649159D6E7F04EE78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70601-E861-47C5-923A-967ACBC4917F}"/>
      </w:docPartPr>
      <w:docPartBody>
        <w:p w:rsidR="00103D3D" w:rsidRDefault="00C504EC" w:rsidP="00C504EC">
          <w:pPr>
            <w:pStyle w:val="BCD276DB3F4649159D6E7F04EE789F4A"/>
          </w:pPr>
          <w:r w:rsidRPr="00CB0055">
            <w:t>Contact</w:t>
          </w:r>
        </w:p>
      </w:docPartBody>
    </w:docPart>
    <w:docPart>
      <w:docPartPr>
        <w:name w:val="D318D6DF7E9A443A8AE4A120F01CB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A518B-0912-45CA-918C-0E85E9686C12}"/>
      </w:docPartPr>
      <w:docPartBody>
        <w:p w:rsidR="00103D3D" w:rsidRDefault="00C504EC" w:rsidP="00C504EC">
          <w:pPr>
            <w:pStyle w:val="D318D6DF7E9A443A8AE4A120F01CB1D4"/>
          </w:pPr>
          <w:r w:rsidRPr="004D3011">
            <w:t>PHONE:</w:t>
          </w:r>
        </w:p>
      </w:docPartBody>
    </w:docPart>
    <w:docPart>
      <w:docPartPr>
        <w:name w:val="A8D62D0E57D94EA7AA8F2B67DD956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5B74B-C099-49E9-9F6B-B21EC80FE3A9}"/>
      </w:docPartPr>
      <w:docPartBody>
        <w:p w:rsidR="00103D3D" w:rsidRDefault="00C504EC" w:rsidP="00C504EC">
          <w:pPr>
            <w:pStyle w:val="A8D62D0E57D94EA7AA8F2B67DD956A7A"/>
          </w:pPr>
          <w:r w:rsidRPr="004D3011">
            <w:t>EMAIL:</w:t>
          </w:r>
        </w:p>
      </w:docPartBody>
    </w:docPart>
    <w:docPart>
      <w:docPartPr>
        <w:name w:val="A580FB569E17487C9AF22AAA6FD1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2C198-505B-463E-A1A1-00275D0DE1C1}"/>
      </w:docPartPr>
      <w:docPartBody>
        <w:p w:rsidR="00103D3D" w:rsidRDefault="00C504EC" w:rsidP="00C504EC">
          <w:pPr>
            <w:pStyle w:val="A580FB569E17487C9AF22AAA6FD18B7F"/>
          </w:pPr>
          <w:r w:rsidRPr="00036450">
            <w:t>EDUCATION</w:t>
          </w:r>
        </w:p>
      </w:docPartBody>
    </w:docPart>
    <w:docPart>
      <w:docPartPr>
        <w:name w:val="F84BB7CCCCC24E17BC75355F90D5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823CE-9C00-46EB-B700-8F23F5476D13}"/>
      </w:docPartPr>
      <w:docPartBody>
        <w:p w:rsidR="00103D3D" w:rsidRDefault="00C504EC" w:rsidP="00C504EC">
          <w:pPr>
            <w:pStyle w:val="F84BB7CCCCC24E17BC75355F90D5D958"/>
          </w:pPr>
          <w:r w:rsidRPr="00036450">
            <w:t>WORK EXPERIENCE</w:t>
          </w:r>
        </w:p>
      </w:docPartBody>
    </w:docPart>
    <w:docPart>
      <w:docPartPr>
        <w:name w:val="B6CA1C7E53964465B50A1E955B6A3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B8B7-210B-4257-942E-64C1A8B271C1}"/>
      </w:docPartPr>
      <w:docPartBody>
        <w:p w:rsidR="00103D3D" w:rsidRDefault="00C504EC" w:rsidP="00C504EC">
          <w:pPr>
            <w:pStyle w:val="B6CA1C7E53964465B50A1E955B6A345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EC"/>
    <w:rsid w:val="00103D3D"/>
    <w:rsid w:val="00C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04E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04EC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BCD276DB3F4649159D6E7F04EE789F4A">
    <w:name w:val="BCD276DB3F4649159D6E7F04EE789F4A"/>
    <w:rsid w:val="00C504EC"/>
  </w:style>
  <w:style w:type="paragraph" w:customStyle="1" w:styleId="D318D6DF7E9A443A8AE4A120F01CB1D4">
    <w:name w:val="D318D6DF7E9A443A8AE4A120F01CB1D4"/>
    <w:rsid w:val="00C504EC"/>
  </w:style>
  <w:style w:type="paragraph" w:customStyle="1" w:styleId="A8D62D0E57D94EA7AA8F2B67DD956A7A">
    <w:name w:val="A8D62D0E57D94EA7AA8F2B67DD956A7A"/>
    <w:rsid w:val="00C504EC"/>
  </w:style>
  <w:style w:type="paragraph" w:customStyle="1" w:styleId="A580FB569E17487C9AF22AAA6FD18B7F">
    <w:name w:val="A580FB569E17487C9AF22AAA6FD18B7F"/>
    <w:rsid w:val="00C504EC"/>
  </w:style>
  <w:style w:type="paragraph" w:customStyle="1" w:styleId="F84BB7CCCCC24E17BC75355F90D5D958">
    <w:name w:val="F84BB7CCCCC24E17BC75355F90D5D958"/>
    <w:rsid w:val="00C504EC"/>
  </w:style>
  <w:style w:type="paragraph" w:customStyle="1" w:styleId="B6CA1C7E53964465B50A1E955B6A3453">
    <w:name w:val="B6CA1C7E53964465B50A1E955B6A3453"/>
    <w:rsid w:val="00C50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2023-11-16T00:15:00Z</dcterms:created>
  <dcterms:modified xsi:type="dcterms:W3CDTF">2023-11-16T00:15:00Z</dcterms:modified>
</cp:coreProperties>
</file>